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3B00AE">
      <w:pPr>
        <w:pStyle w:val="Title"/>
      </w:pPr>
      <w:r>
        <w:t>Waveform Dataset – Week 1</w:t>
      </w:r>
    </w:p>
    <w:p w:rsidR="00855982" w:rsidRPr="00855982" w:rsidRDefault="003B00AE" w:rsidP="00855982">
      <w:pPr>
        <w:pStyle w:val="Heading1"/>
      </w:pPr>
      <w:r>
        <w:t>Dataset understanding and Preprocessing</w:t>
      </w:r>
    </w:p>
    <w:p w:rsidR="00855982" w:rsidRDefault="003B00AE" w:rsidP="003B00AE">
      <w:r>
        <w:t>The Waveform Dataset is a classification dataset with the target variable as categorical type. All the variables are noises created by each instance of wave. Below are the key insights of the dataset.</w:t>
      </w:r>
    </w:p>
    <w:p w:rsidR="003B00AE" w:rsidRDefault="003B00AE" w:rsidP="003B00AE">
      <w:pPr>
        <w:pStyle w:val="Heading2"/>
      </w:pPr>
      <w:r>
        <w:t>Dataset</w:t>
      </w:r>
      <w:r>
        <w:t xml:space="preserve"> Information</w:t>
      </w:r>
    </w:p>
    <w:p w:rsidR="003B00AE" w:rsidRDefault="003B00AE" w:rsidP="003B00AE">
      <w:pPr>
        <w:pStyle w:val="ListParagraph"/>
        <w:numPr>
          <w:ilvl w:val="0"/>
          <w:numId w:val="30"/>
        </w:numPr>
      </w:pPr>
      <w:r>
        <w:t>3 classes of waves</w:t>
      </w:r>
    </w:p>
    <w:p w:rsidR="003B00AE" w:rsidRDefault="003B00AE" w:rsidP="003B00AE">
      <w:pPr>
        <w:pStyle w:val="ListParagraph"/>
        <w:numPr>
          <w:ilvl w:val="0"/>
          <w:numId w:val="30"/>
        </w:numPr>
      </w:pPr>
      <w:r>
        <w:t>40 numerical attributes all of which include noise</w:t>
      </w:r>
    </w:p>
    <w:p w:rsidR="003B00AE" w:rsidRDefault="003B00AE" w:rsidP="003B00AE">
      <w:pPr>
        <w:pStyle w:val="ListParagraph"/>
        <w:numPr>
          <w:ilvl w:val="0"/>
          <w:numId w:val="30"/>
        </w:numPr>
      </w:pPr>
      <w:r>
        <w:t xml:space="preserve">The latter 19 attributes </w:t>
      </w:r>
      <w:r w:rsidRPr="003B00AE">
        <w:t>are all noise attributes with mean 0 and variance 1</w:t>
      </w:r>
      <w:r>
        <w:t>.</w:t>
      </w:r>
    </w:p>
    <w:p w:rsidR="003B00AE" w:rsidRDefault="003B00AE" w:rsidP="003B00AE">
      <w:pPr>
        <w:pStyle w:val="ListParagraph"/>
        <w:numPr>
          <w:ilvl w:val="0"/>
          <w:numId w:val="30"/>
        </w:numPr>
      </w:pPr>
      <w:r>
        <w:t>The dataset contains 5000 instances with 0 null values.</w:t>
      </w:r>
    </w:p>
    <w:p w:rsidR="003B00AE" w:rsidRDefault="003B00AE" w:rsidP="003B00AE">
      <w:pPr>
        <w:pStyle w:val="Heading2"/>
      </w:pPr>
      <w:r>
        <w:t>Attribute</w:t>
      </w:r>
      <w:r>
        <w:t xml:space="preserve"> Information</w:t>
      </w:r>
    </w:p>
    <w:p w:rsidR="003B00AE" w:rsidRDefault="003B00AE" w:rsidP="003B00AE">
      <w:pPr>
        <w:pStyle w:val="ListParagraph"/>
        <w:numPr>
          <w:ilvl w:val="0"/>
          <w:numId w:val="31"/>
        </w:numPr>
      </w:pPr>
      <w:r w:rsidRPr="003B00AE">
        <w:t>Each class is generated from a combination of 2 of 3 "base" waves</w:t>
      </w:r>
    </w:p>
    <w:p w:rsidR="003B00AE" w:rsidRDefault="003B00AE" w:rsidP="003B00AE">
      <w:pPr>
        <w:pStyle w:val="ListParagraph"/>
        <w:numPr>
          <w:ilvl w:val="0"/>
          <w:numId w:val="31"/>
        </w:numPr>
      </w:pPr>
      <w:r w:rsidRPr="003B00AE">
        <w:t>Each instance is generated f added noise (mean 0, variance 1) in each attribute</w:t>
      </w:r>
    </w:p>
    <w:p w:rsidR="003B00AE" w:rsidRDefault="003B00AE" w:rsidP="003B00AE">
      <w:pPr>
        <w:pStyle w:val="Heading1"/>
      </w:pPr>
      <w:r>
        <w:t>Preprocessing Techniques</w:t>
      </w:r>
    </w:p>
    <w:p w:rsidR="003B00AE" w:rsidRPr="003B00AE" w:rsidRDefault="003B00AE" w:rsidP="003B00AE">
      <w:r>
        <w:t>Here I have performed two kinds of preprocessing techniques</w:t>
      </w:r>
      <w:r w:rsidR="001B3E23">
        <w:t>(max-min normalization and z-score normalization)</w:t>
      </w:r>
      <w:r>
        <w:t xml:space="preserve"> for which I have stored the normalized datasets in different names which indeed has different values in it.</w:t>
      </w:r>
      <w:bookmarkStart w:id="0" w:name="_GoBack"/>
      <w:bookmarkEnd w:id="0"/>
    </w:p>
    <w:p w:rsidR="003B00AE" w:rsidRPr="003B00AE" w:rsidRDefault="003B00AE" w:rsidP="003B00AE"/>
    <w:p w:rsidR="003B00AE" w:rsidRPr="00855982" w:rsidRDefault="003B00AE" w:rsidP="003B00AE"/>
    <w:sectPr w:rsidR="003B00AE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9FA" w:rsidRDefault="006269FA" w:rsidP="00855982">
      <w:pPr>
        <w:spacing w:after="0" w:line="240" w:lineRule="auto"/>
      </w:pPr>
      <w:r>
        <w:separator/>
      </w:r>
    </w:p>
  </w:endnote>
  <w:endnote w:type="continuationSeparator" w:id="0">
    <w:p w:rsidR="006269FA" w:rsidRDefault="006269F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9FA" w:rsidRDefault="006269FA" w:rsidP="00855982">
      <w:pPr>
        <w:spacing w:after="0" w:line="240" w:lineRule="auto"/>
      </w:pPr>
      <w:r>
        <w:separator/>
      </w:r>
    </w:p>
  </w:footnote>
  <w:footnote w:type="continuationSeparator" w:id="0">
    <w:p w:rsidR="006269FA" w:rsidRDefault="006269F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FA10AE"/>
    <w:multiLevelType w:val="hybridMultilevel"/>
    <w:tmpl w:val="0F7EC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DC1800"/>
    <w:multiLevelType w:val="hybridMultilevel"/>
    <w:tmpl w:val="ECB21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8"/>
  </w:num>
  <w:num w:numId="30">
    <w:abstractNumId w:val="1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AE"/>
    <w:rsid w:val="001B3E23"/>
    <w:rsid w:val="001D4362"/>
    <w:rsid w:val="003B00AE"/>
    <w:rsid w:val="006269FA"/>
    <w:rsid w:val="007833A7"/>
    <w:rsid w:val="00855982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1D1B"/>
  <w15:chartTrackingRefBased/>
  <w15:docId w15:val="{2AC2AA35-AD47-4431-9A32-D4E42846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B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oorideepak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83"/>
    <w:rsid w:val="0058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119EA8F554F78BA93EC15ADF8D468">
    <w:name w:val="822119EA8F554F78BA93EC15ADF8D468"/>
  </w:style>
  <w:style w:type="paragraph" w:customStyle="1" w:styleId="72617F07AD084C16994FB8948D4E3F36">
    <w:name w:val="72617F07AD084C16994FB8948D4E3F36"/>
  </w:style>
  <w:style w:type="paragraph" w:customStyle="1" w:styleId="046F27F5C1F1440C9182A221BE7C8609">
    <w:name w:val="046F27F5C1F1440C9182A221BE7C86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rajoorideepak</dc:creator>
  <cp:lastModifiedBy>Deepak Rajoori</cp:lastModifiedBy>
  <cp:revision>1</cp:revision>
  <dcterms:created xsi:type="dcterms:W3CDTF">2017-09-08T09:53:00Z</dcterms:created>
  <dcterms:modified xsi:type="dcterms:W3CDTF">2017-09-08T10:04:00Z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